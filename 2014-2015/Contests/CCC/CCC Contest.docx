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B632B" w14:textId="663A682E" w:rsidR="00920083" w:rsidRDefault="00446CE8" w:rsidP="00BD6F9F">
      <w:pPr>
        <w:pStyle w:val="Title"/>
      </w:pPr>
      <w:bookmarkStart w:id="0" w:name="_GoBack"/>
      <w:bookmarkEnd w:id="0"/>
      <w:r>
        <w:t>CCC CONTEST</w:t>
      </w:r>
      <w:r w:rsidR="00A549E4">
        <w:t xml:space="preserve"> – </w:t>
      </w:r>
      <w:r w:rsidR="00C20C35">
        <w:t>FEBRUARY 18</w:t>
      </w:r>
    </w:p>
    <w:p w14:paraId="7F385809" w14:textId="77777777" w:rsidR="00671D58" w:rsidRDefault="00671D58" w:rsidP="00671D58"/>
    <w:p w14:paraId="439AA916" w14:textId="1F5577E0" w:rsidR="00920964" w:rsidRDefault="00920964" w:rsidP="004627A3">
      <w:pPr>
        <w:rPr>
          <w:b/>
          <w:u w:val="single"/>
        </w:rPr>
      </w:pPr>
      <w:r w:rsidRPr="00920964">
        <w:rPr>
          <w:b/>
          <w:u w:val="single"/>
        </w:rPr>
        <w:t>CONTEST</w:t>
      </w:r>
    </w:p>
    <w:p w14:paraId="687AB202" w14:textId="7EDB0A36" w:rsidR="00920964" w:rsidRDefault="00474AAE" w:rsidP="00225C94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Wednesday, February 18 – </w:t>
      </w:r>
      <w:proofErr w:type="spellStart"/>
      <w:r>
        <w:t>12:00pm</w:t>
      </w:r>
      <w:proofErr w:type="spellEnd"/>
      <w:r>
        <w:t xml:space="preserve"> – </w:t>
      </w:r>
      <w:r w:rsidR="00920964">
        <w:t>in school</w:t>
      </w:r>
    </w:p>
    <w:p w14:paraId="69BBA858" w14:textId="780E4C3B" w:rsidR="00A549E4" w:rsidRDefault="00A549E4" w:rsidP="00225C94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Go to Room 201 at </w:t>
      </w:r>
      <w:proofErr w:type="spellStart"/>
      <w:r>
        <w:t>11:30am</w:t>
      </w:r>
      <w:proofErr w:type="spellEnd"/>
    </w:p>
    <w:p w14:paraId="16CC250C" w14:textId="0C95091D" w:rsidR="00920964" w:rsidRDefault="00920964" w:rsidP="00225C94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>Individual; based on problem-solving</w:t>
      </w:r>
    </w:p>
    <w:p w14:paraId="2C647CC7" w14:textId="01F72E59" w:rsidR="00920964" w:rsidRDefault="00920964" w:rsidP="00225C94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Junior </w:t>
      </w:r>
      <w:r w:rsidR="00C2638F">
        <w:t>or Senior division</w:t>
      </w:r>
    </w:p>
    <w:p w14:paraId="2CE49FC6" w14:textId="0C14D604" w:rsidR="00920964" w:rsidRDefault="00920964" w:rsidP="00225C94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>3 hours; 5 problems</w:t>
      </w:r>
      <w:r w:rsidR="00801086">
        <w:t>; 75 marks</w:t>
      </w:r>
    </w:p>
    <w:p w14:paraId="4F9A2B44" w14:textId="16630D2E" w:rsidR="00920964" w:rsidRDefault="00D31779" w:rsidP="00225C94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>Problems on paper; o</w:t>
      </w:r>
      <w:r w:rsidR="00920964">
        <w:t xml:space="preserve">nline grader for </w:t>
      </w:r>
      <w:r>
        <w:t xml:space="preserve">submission and </w:t>
      </w:r>
      <w:r w:rsidR="00920964">
        <w:t>judging</w:t>
      </w:r>
    </w:p>
    <w:p w14:paraId="4BA51A4B" w14:textId="550D71D3" w:rsidR="00920964" w:rsidRDefault="00920964" w:rsidP="00225C94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Languages allowed: Python, C, C++, Java, Pascal, </w:t>
      </w:r>
      <w:r w:rsidR="00C2638F">
        <w:t xml:space="preserve">Perl, </w:t>
      </w:r>
      <w:proofErr w:type="spellStart"/>
      <w:r w:rsidR="00C2638F">
        <w:t>PHP</w:t>
      </w:r>
      <w:proofErr w:type="spellEnd"/>
      <w:r w:rsidR="00C2638F">
        <w:t xml:space="preserve">, </w:t>
      </w:r>
      <w:r>
        <w:t>Turing</w:t>
      </w:r>
    </w:p>
    <w:p w14:paraId="59D228C6" w14:textId="5D891EFC" w:rsidR="00920964" w:rsidRDefault="00920964" w:rsidP="00621D7E"/>
    <w:p w14:paraId="43394E1A" w14:textId="29B39AA1" w:rsidR="00D31779" w:rsidRPr="00C30004" w:rsidRDefault="00D31779" w:rsidP="00920964">
      <w:pPr>
        <w:rPr>
          <w:b/>
          <w:u w:val="single"/>
        </w:rPr>
      </w:pPr>
      <w:r>
        <w:rPr>
          <w:b/>
          <w:u w:val="single"/>
        </w:rPr>
        <w:t>RULES</w:t>
      </w:r>
    </w:p>
    <w:p w14:paraId="0D750638" w14:textId="6CA7CA00" w:rsidR="0088737B" w:rsidRPr="0088737B" w:rsidRDefault="00671D58" w:rsidP="004627A3">
      <w:pPr>
        <w:pStyle w:val="ListParagraph"/>
        <w:numPr>
          <w:ilvl w:val="0"/>
          <w:numId w:val="1"/>
        </w:numPr>
        <w:ind w:left="357" w:hanging="357"/>
        <w:contextualSpacing w:val="0"/>
        <w:rPr>
          <w:b/>
        </w:rPr>
      </w:pPr>
      <w:r>
        <w:t xml:space="preserve">Only input and output </w:t>
      </w:r>
      <w:r w:rsidRPr="004627A3">
        <w:t>exactly what the question says</w:t>
      </w:r>
      <w:r>
        <w:t xml:space="preserve">. </w:t>
      </w:r>
      <w:r w:rsidR="008E532E">
        <w:t>Input and</w:t>
      </w:r>
      <w:r w:rsidR="00A549E4">
        <w:t xml:space="preserve"> output must match the example</w:t>
      </w:r>
      <w:r w:rsidR="008E532E">
        <w:t xml:space="preserve"> </w:t>
      </w:r>
      <w:r w:rsidR="008E532E" w:rsidRPr="008E532E">
        <w:t>exactly</w:t>
      </w:r>
      <w:r w:rsidR="008E532E">
        <w:t xml:space="preserve">. </w:t>
      </w:r>
      <w:r>
        <w:t xml:space="preserve">When taking input, </w:t>
      </w:r>
      <w:r w:rsidRPr="008E532E">
        <w:t>never</w:t>
      </w:r>
      <w:r w:rsidR="006567DF">
        <w:t xml:space="preserve"> prompt the user</w:t>
      </w:r>
      <w:proofErr w:type="gramStart"/>
      <w:r w:rsidR="00C30004">
        <w:t>;</w:t>
      </w:r>
      <w:proofErr w:type="gramEnd"/>
      <w:r w:rsidR="00C30004">
        <w:t xml:space="preserve"> </w:t>
      </w:r>
      <w:r w:rsidR="00C813D2">
        <w:t xml:space="preserve">it </w:t>
      </w:r>
      <w:r w:rsidR="00C30004">
        <w:t>will</w:t>
      </w:r>
      <w:r w:rsidR="00C813D2">
        <w:t xml:space="preserve"> be considered </w:t>
      </w:r>
      <w:r w:rsidR="00C30004">
        <w:t xml:space="preserve">part of </w:t>
      </w:r>
      <w:r w:rsidR="004627A3">
        <w:t>your</w:t>
      </w:r>
      <w:r w:rsidR="00C30004">
        <w:t xml:space="preserve"> </w:t>
      </w:r>
      <w:r w:rsidR="008E532E">
        <w:t>program</w:t>
      </w:r>
      <w:r w:rsidR="004627A3">
        <w:t>’s</w:t>
      </w:r>
      <w:r w:rsidR="008E532E">
        <w:t xml:space="preserve"> </w:t>
      </w:r>
      <w:r w:rsidR="00FC4E88">
        <w:t>output and judged as incorrect</w:t>
      </w:r>
      <w:r w:rsidR="00C30004">
        <w:t>.</w:t>
      </w:r>
      <w:r w:rsidR="00621D7E">
        <w:t xml:space="preserve"> The grader only awards points based on your program’s output, not on program structure.</w:t>
      </w:r>
    </w:p>
    <w:p w14:paraId="77518555" w14:textId="010C3FFF" w:rsidR="0088737B" w:rsidRPr="008E532E" w:rsidRDefault="0088737B" w:rsidP="004627A3">
      <w:pPr>
        <w:pStyle w:val="ListParagraph"/>
        <w:numPr>
          <w:ilvl w:val="0"/>
          <w:numId w:val="1"/>
        </w:numPr>
        <w:ind w:left="357" w:hanging="357"/>
        <w:contextualSpacing w:val="0"/>
        <w:rPr>
          <w:b/>
        </w:rPr>
      </w:pPr>
      <w:r>
        <w:t xml:space="preserve">Always </w:t>
      </w:r>
      <w:r w:rsidRPr="004627A3">
        <w:t>test your program</w:t>
      </w:r>
      <w:r w:rsidR="004627A3">
        <w:t xml:space="preserve"> with the given example</w:t>
      </w:r>
      <w:r>
        <w:t xml:space="preserve"> before submitting. Your program’s input an</w:t>
      </w:r>
      <w:r w:rsidR="004627A3">
        <w:t>d output must match it</w:t>
      </w:r>
      <w:r>
        <w:t xml:space="preserve"> </w:t>
      </w:r>
      <w:r w:rsidRPr="004627A3">
        <w:t>exactly</w:t>
      </w:r>
      <w:r>
        <w:t xml:space="preserve">. </w:t>
      </w:r>
      <w:r w:rsidR="004627A3">
        <w:t>However, e</w:t>
      </w:r>
      <w:r>
        <w:t>ven if you</w:t>
      </w:r>
      <w:r w:rsidR="004627A3">
        <w:t>r program works for the example</w:t>
      </w:r>
      <w:r>
        <w:t xml:space="preserve">, it </w:t>
      </w:r>
      <w:r w:rsidR="004627A3">
        <w:t>may</w:t>
      </w:r>
      <w:r>
        <w:t xml:space="preserve"> not work for the real test data. Consider all possible cases.</w:t>
      </w:r>
    </w:p>
    <w:p w14:paraId="60282A24" w14:textId="64F587AD" w:rsidR="008E532E" w:rsidRPr="00F7160E" w:rsidRDefault="00474AAE" w:rsidP="004627A3">
      <w:pPr>
        <w:pStyle w:val="ListParagraph"/>
        <w:numPr>
          <w:ilvl w:val="0"/>
          <w:numId w:val="1"/>
        </w:numPr>
        <w:ind w:left="357" w:hanging="357"/>
        <w:contextualSpacing w:val="0"/>
        <w:rPr>
          <w:b/>
        </w:rPr>
      </w:pPr>
      <w:r>
        <w:t xml:space="preserve">You can only use the Internet </w:t>
      </w:r>
      <w:r w:rsidR="00F7160E">
        <w:t xml:space="preserve">to access the online grader, manuals, and </w:t>
      </w:r>
      <w:r w:rsidR="008E532E">
        <w:t>documentation</w:t>
      </w:r>
      <w:r w:rsidR="00F7160E">
        <w:t>. For e</w:t>
      </w:r>
      <w:r w:rsidR="008E532E">
        <w:t xml:space="preserve">xample, </w:t>
      </w:r>
      <w:r w:rsidR="00F7160E">
        <w:t>you can visit python.org and cplusplus.com, but not Stack Overflow or Facebook.</w:t>
      </w:r>
    </w:p>
    <w:p w14:paraId="37E603CC" w14:textId="5B9BE488" w:rsidR="00F7160E" w:rsidRPr="00F7160E" w:rsidRDefault="00F7160E" w:rsidP="004627A3">
      <w:pPr>
        <w:pStyle w:val="ListParagraph"/>
        <w:numPr>
          <w:ilvl w:val="0"/>
          <w:numId w:val="1"/>
        </w:numPr>
        <w:ind w:left="357" w:hanging="357"/>
        <w:contextualSpacing w:val="0"/>
        <w:rPr>
          <w:b/>
        </w:rPr>
      </w:pPr>
      <w:r>
        <w:t xml:space="preserve">You are not allowed to open previous </w:t>
      </w:r>
      <w:r w:rsidR="00474AAE">
        <w:t>code.</w:t>
      </w:r>
    </w:p>
    <w:p w14:paraId="4011EED4" w14:textId="0D539C32" w:rsidR="00F7160E" w:rsidRPr="00674292" w:rsidRDefault="00474AAE" w:rsidP="004627A3">
      <w:pPr>
        <w:pStyle w:val="ListParagraph"/>
        <w:numPr>
          <w:ilvl w:val="0"/>
          <w:numId w:val="1"/>
        </w:numPr>
        <w:ind w:left="357" w:hanging="357"/>
        <w:contextualSpacing w:val="0"/>
        <w:rPr>
          <w:b/>
        </w:rPr>
      </w:pPr>
      <w:r>
        <w:t>You are not allowed to communic</w:t>
      </w:r>
      <w:r w:rsidR="004627A3">
        <w:t>ate with others</w:t>
      </w:r>
      <w:r w:rsidR="00F7160E">
        <w:t>.</w:t>
      </w:r>
    </w:p>
    <w:p w14:paraId="111809B6" w14:textId="72619A0E" w:rsidR="00674292" w:rsidRPr="00225C94" w:rsidRDefault="00FC4E88" w:rsidP="004627A3">
      <w:pPr>
        <w:pStyle w:val="ListParagraph"/>
        <w:numPr>
          <w:ilvl w:val="0"/>
          <w:numId w:val="1"/>
        </w:numPr>
        <w:ind w:left="357" w:hanging="357"/>
        <w:contextualSpacing w:val="0"/>
        <w:rPr>
          <w:b/>
        </w:rPr>
      </w:pPr>
      <w:r>
        <w:t>If you are using</w:t>
      </w:r>
      <w:r w:rsidR="0088737B">
        <w:t xml:space="preserve"> C++ or Java, </w:t>
      </w:r>
      <w:r>
        <w:t>onl</w:t>
      </w:r>
      <w:r w:rsidR="008E532E">
        <w:t xml:space="preserve">y submit the </w:t>
      </w:r>
      <w:r w:rsidR="0088737B">
        <w:t>‘</w:t>
      </w:r>
      <w:r w:rsidR="008E532E">
        <w:t>main</w:t>
      </w:r>
      <w:r w:rsidR="0088737B">
        <w:t>’</w:t>
      </w:r>
      <w:r w:rsidR="00C813D2">
        <w:t xml:space="preserve"> file to the grader.</w:t>
      </w:r>
      <w:r w:rsidR="008E532E">
        <w:t xml:space="preserve"> If you are using Java, the file must be called ‘Main.java’ and have ‘public class Main’ as the class name.</w:t>
      </w:r>
    </w:p>
    <w:p w14:paraId="29BDA2C7" w14:textId="4D2612CA" w:rsidR="006E38B4" w:rsidRDefault="0088737B" w:rsidP="004627A3">
      <w:pPr>
        <w:pStyle w:val="ListParagraph"/>
        <w:numPr>
          <w:ilvl w:val="0"/>
          <w:numId w:val="2"/>
        </w:numPr>
        <w:ind w:left="357" w:hanging="357"/>
        <w:contextualSpacing w:val="0"/>
      </w:pPr>
      <w:r>
        <w:t>If you are using Python</w:t>
      </w:r>
      <w:r w:rsidR="00801086">
        <w:t>,</w:t>
      </w:r>
      <w:r>
        <w:t xml:space="preserve"> </w:t>
      </w:r>
      <w:r w:rsidR="00674292">
        <w:t xml:space="preserve">always use </w:t>
      </w:r>
      <w:proofErr w:type="spellStart"/>
      <w:r w:rsidR="00801086">
        <w:t>int</w:t>
      </w:r>
      <w:proofErr w:type="spellEnd"/>
      <w:proofErr w:type="gramStart"/>
      <w:r w:rsidR="00801086">
        <w:t xml:space="preserve">( </w:t>
      </w:r>
      <w:proofErr w:type="spellStart"/>
      <w:r w:rsidR="00801086">
        <w:t>raw</w:t>
      </w:r>
      <w:proofErr w:type="gramEnd"/>
      <w:r w:rsidR="00801086">
        <w:t>_input</w:t>
      </w:r>
      <w:proofErr w:type="spellEnd"/>
      <w:r w:rsidR="00801086">
        <w:t xml:space="preserve">() ) or float( </w:t>
      </w:r>
      <w:proofErr w:type="spellStart"/>
      <w:r w:rsidR="00801086">
        <w:t>raw_input</w:t>
      </w:r>
      <w:proofErr w:type="spellEnd"/>
      <w:r w:rsidR="00801086">
        <w:t xml:space="preserve">() ) </w:t>
      </w:r>
      <w:r w:rsidR="00890A03">
        <w:t>rather than input(), which</w:t>
      </w:r>
      <w:r w:rsidR="00674292">
        <w:t xml:space="preserve"> </w:t>
      </w:r>
      <w:r w:rsidR="00801086">
        <w:t xml:space="preserve">doesn’t always work and </w:t>
      </w:r>
      <w:r w:rsidR="00E66040">
        <w:t>may</w:t>
      </w:r>
      <w:r w:rsidR="00674292">
        <w:t xml:space="preserve"> crash your program.</w:t>
      </w:r>
    </w:p>
    <w:p w14:paraId="6B67E93C" w14:textId="77777777" w:rsidR="00621D7E" w:rsidRDefault="00621D7E" w:rsidP="00621D7E"/>
    <w:p w14:paraId="78808BC6" w14:textId="677902D3" w:rsidR="00621D7E" w:rsidRPr="00C30004" w:rsidRDefault="00621D7E" w:rsidP="00621D7E">
      <w:pPr>
        <w:rPr>
          <w:b/>
          <w:u w:val="single"/>
        </w:rPr>
      </w:pPr>
      <w:r>
        <w:rPr>
          <w:b/>
          <w:u w:val="single"/>
        </w:rPr>
        <w:t>PRACTICE</w:t>
      </w:r>
    </w:p>
    <w:p w14:paraId="1E594DA6" w14:textId="690EA389" w:rsidR="00621D7E" w:rsidRDefault="004627A3" w:rsidP="004627A3">
      <w:pPr>
        <w:pStyle w:val="ListParagraph"/>
        <w:numPr>
          <w:ilvl w:val="0"/>
          <w:numId w:val="2"/>
        </w:numPr>
        <w:ind w:left="357" w:hanging="357"/>
        <w:contextualSpacing w:val="0"/>
      </w:pPr>
      <w:r>
        <w:t xml:space="preserve">Create an account on the CCC online grader </w:t>
      </w:r>
      <w:r w:rsidR="008B4CC1">
        <w:t>(link below)</w:t>
      </w:r>
      <w:r w:rsidR="00621D7E">
        <w:t xml:space="preserve">. </w:t>
      </w:r>
      <w:r>
        <w:t>You must get</w:t>
      </w:r>
      <w:r w:rsidR="00621D7E">
        <w:t xml:space="preserve"> Mr. Johnston to authenticate you as a competitor before the day of the contest.</w:t>
      </w:r>
    </w:p>
    <w:p w14:paraId="0B1FA97E" w14:textId="4BC7E80B" w:rsidR="00621D7E" w:rsidRDefault="004627A3" w:rsidP="004627A3">
      <w:pPr>
        <w:pStyle w:val="ListParagraph"/>
        <w:numPr>
          <w:ilvl w:val="0"/>
          <w:numId w:val="2"/>
        </w:numPr>
        <w:ind w:left="357" w:hanging="357"/>
        <w:contextualSpacing w:val="0"/>
      </w:pPr>
      <w:r>
        <w:t xml:space="preserve">Create an account on the practice grader (link below). Log in </w:t>
      </w:r>
      <w:r w:rsidR="00621D7E">
        <w:t xml:space="preserve">and practise </w:t>
      </w:r>
      <w:r>
        <w:t>the CCC contest questions</w:t>
      </w:r>
      <w:r w:rsidR="00621D7E">
        <w:t xml:space="preserve"> from previou</w:t>
      </w:r>
      <w:r>
        <w:t>s years</w:t>
      </w:r>
      <w:r w:rsidR="00621D7E">
        <w:t>. Make sure you are comfortable with</w:t>
      </w:r>
      <w:r w:rsidR="008B4CC1">
        <w:t xml:space="preserve"> solving problems </w:t>
      </w:r>
      <w:r>
        <w:t>while</w:t>
      </w:r>
      <w:r w:rsidR="008B4CC1">
        <w:t xml:space="preserve"> matching the exact input and output.</w:t>
      </w:r>
    </w:p>
    <w:p w14:paraId="2485C55A" w14:textId="77777777" w:rsidR="008B4CC1" w:rsidRDefault="008B4CC1" w:rsidP="008B4CC1"/>
    <w:p w14:paraId="415AFC78" w14:textId="143410CE" w:rsidR="008B4CC1" w:rsidRDefault="008B4CC1" w:rsidP="004627A3">
      <w:pPr>
        <w:rPr>
          <w:b/>
          <w:u w:val="single"/>
        </w:rPr>
      </w:pPr>
      <w:r>
        <w:rPr>
          <w:b/>
          <w:u w:val="single"/>
        </w:rPr>
        <w:t>RESOURCES</w:t>
      </w:r>
    </w:p>
    <w:p w14:paraId="2DC52EAF" w14:textId="77777777" w:rsidR="008B4CC1" w:rsidRDefault="008B4CC1" w:rsidP="008B4CC1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Contest details: </w:t>
      </w:r>
      <w:hyperlink r:id="rId6" w:history="1">
        <w:r w:rsidRPr="00B31D66">
          <w:rPr>
            <w:rStyle w:val="Hyperlink"/>
          </w:rPr>
          <w:t>http://www.cemc.uwaterloo.ca/contests/computing.html</w:t>
        </w:r>
      </w:hyperlink>
    </w:p>
    <w:p w14:paraId="2C755EDE" w14:textId="7FD7BB39" w:rsidR="008B4CC1" w:rsidRDefault="00801086" w:rsidP="008B4CC1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>Contest</w:t>
      </w:r>
      <w:r w:rsidR="008B4CC1">
        <w:t xml:space="preserve"> grader: </w:t>
      </w:r>
      <w:hyperlink r:id="rId7" w:history="1">
        <w:r w:rsidR="008B4CC1" w:rsidRPr="00B31D66">
          <w:rPr>
            <w:rStyle w:val="Hyperlink"/>
          </w:rPr>
          <w:t>http://www.cemc.uwaterloo.ca/contests/computing/computing-grader.html</w:t>
        </w:r>
      </w:hyperlink>
    </w:p>
    <w:p w14:paraId="218B12E9" w14:textId="6D9995C8" w:rsidR="008B4CC1" w:rsidRDefault="008B4CC1" w:rsidP="008B4CC1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Club resources: </w:t>
      </w:r>
      <w:hyperlink r:id="rId8" w:history="1">
        <w:r w:rsidRPr="00B31D66">
          <w:rPr>
            <w:rStyle w:val="Hyperlink"/>
          </w:rPr>
          <w:t>http://tinyurl.com/gfsscs</w:t>
        </w:r>
      </w:hyperlink>
    </w:p>
    <w:p w14:paraId="1F4B56E1" w14:textId="2022942D" w:rsidR="009B6167" w:rsidRDefault="00801086" w:rsidP="009B6167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Practice </w:t>
      </w:r>
      <w:r w:rsidR="009B6167">
        <w:t>problems</w:t>
      </w:r>
      <w:r>
        <w:t>/grader</w:t>
      </w:r>
      <w:r w:rsidR="009B6167">
        <w:t xml:space="preserve">: </w:t>
      </w:r>
      <w:hyperlink r:id="rId9" w:history="1">
        <w:r w:rsidR="009B6167" w:rsidRPr="00B31D66">
          <w:rPr>
            <w:rStyle w:val="Hyperlink"/>
          </w:rPr>
          <w:t>http://wcipeg.com/</w:t>
        </w:r>
      </w:hyperlink>
    </w:p>
    <w:p w14:paraId="028E6DE4" w14:textId="67BAB3C0" w:rsidR="008B4CC1" w:rsidRDefault="008B4CC1" w:rsidP="008B4CC1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Python documentation: </w:t>
      </w:r>
      <w:hyperlink r:id="rId10" w:history="1">
        <w:r w:rsidR="000045C0" w:rsidRPr="00B31D66">
          <w:rPr>
            <w:rStyle w:val="Hyperlink"/>
          </w:rPr>
          <w:t>https://www.python.org/</w:t>
        </w:r>
      </w:hyperlink>
    </w:p>
    <w:p w14:paraId="6F6141E5" w14:textId="77627124" w:rsidR="008B4CC1" w:rsidRPr="00801086" w:rsidRDefault="000045C0" w:rsidP="000045C0">
      <w:pPr>
        <w:pStyle w:val="ListParagraph"/>
        <w:numPr>
          <w:ilvl w:val="0"/>
          <w:numId w:val="3"/>
        </w:numPr>
        <w:ind w:left="357" w:hanging="357"/>
        <w:contextualSpacing w:val="0"/>
        <w:rPr>
          <w:rStyle w:val="Hyperlink"/>
          <w:color w:val="auto"/>
          <w:u w:val="none"/>
        </w:rPr>
      </w:pPr>
      <w:r>
        <w:t xml:space="preserve">C++ documentation: </w:t>
      </w:r>
      <w:hyperlink r:id="rId11" w:history="1">
        <w:r w:rsidRPr="00B31D66">
          <w:rPr>
            <w:rStyle w:val="Hyperlink"/>
          </w:rPr>
          <w:t>http://www.cplusplus.com/</w:t>
        </w:r>
      </w:hyperlink>
    </w:p>
    <w:p w14:paraId="2B76B4B1" w14:textId="2D948C4C" w:rsidR="00801086" w:rsidRPr="008B4CC1" w:rsidRDefault="00801086" w:rsidP="00801086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Java documentation: </w:t>
      </w:r>
      <w:hyperlink r:id="rId12" w:history="1">
        <w:r w:rsidRPr="00881106">
          <w:rPr>
            <w:rStyle w:val="Hyperlink"/>
          </w:rPr>
          <w:t>http://docs.oracle.com/javase/8/docs/api/</w:t>
        </w:r>
      </w:hyperlink>
    </w:p>
    <w:sectPr w:rsidR="00801086" w:rsidRPr="008B4CC1" w:rsidSect="00BD6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82259"/>
    <w:multiLevelType w:val="hybridMultilevel"/>
    <w:tmpl w:val="BEB4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94A3A"/>
    <w:multiLevelType w:val="hybridMultilevel"/>
    <w:tmpl w:val="ECFC1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725030"/>
    <w:multiLevelType w:val="hybridMultilevel"/>
    <w:tmpl w:val="2C6EE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58"/>
    <w:rsid w:val="000045C0"/>
    <w:rsid w:val="000308BF"/>
    <w:rsid w:val="00041436"/>
    <w:rsid w:val="00091869"/>
    <w:rsid w:val="00100F30"/>
    <w:rsid w:val="001D36C8"/>
    <w:rsid w:val="00225C94"/>
    <w:rsid w:val="00230190"/>
    <w:rsid w:val="00381FF5"/>
    <w:rsid w:val="003B1A41"/>
    <w:rsid w:val="00446CE8"/>
    <w:rsid w:val="004627A3"/>
    <w:rsid w:val="00474AAE"/>
    <w:rsid w:val="004F173D"/>
    <w:rsid w:val="00515407"/>
    <w:rsid w:val="00621D7E"/>
    <w:rsid w:val="006567DF"/>
    <w:rsid w:val="00671D58"/>
    <w:rsid w:val="00674292"/>
    <w:rsid w:val="006B77D4"/>
    <w:rsid w:val="006E38B4"/>
    <w:rsid w:val="0075382E"/>
    <w:rsid w:val="007A7283"/>
    <w:rsid w:val="00801086"/>
    <w:rsid w:val="00862DEE"/>
    <w:rsid w:val="0088737B"/>
    <w:rsid w:val="00890A03"/>
    <w:rsid w:val="008B4CC1"/>
    <w:rsid w:val="008E532E"/>
    <w:rsid w:val="00920083"/>
    <w:rsid w:val="00920964"/>
    <w:rsid w:val="009B6167"/>
    <w:rsid w:val="00A549E4"/>
    <w:rsid w:val="00A551DB"/>
    <w:rsid w:val="00B85BF6"/>
    <w:rsid w:val="00B9722C"/>
    <w:rsid w:val="00BA2EBB"/>
    <w:rsid w:val="00BD6F9F"/>
    <w:rsid w:val="00C20C35"/>
    <w:rsid w:val="00C2638F"/>
    <w:rsid w:val="00C30004"/>
    <w:rsid w:val="00C3379A"/>
    <w:rsid w:val="00C80414"/>
    <w:rsid w:val="00C813D2"/>
    <w:rsid w:val="00D31779"/>
    <w:rsid w:val="00D3518F"/>
    <w:rsid w:val="00E04D66"/>
    <w:rsid w:val="00E2407B"/>
    <w:rsid w:val="00E554E3"/>
    <w:rsid w:val="00E66040"/>
    <w:rsid w:val="00E674B2"/>
    <w:rsid w:val="00F541A0"/>
    <w:rsid w:val="00F7160E"/>
    <w:rsid w:val="00FC4E88"/>
    <w:rsid w:val="00FD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6A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9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F9F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D6F9F"/>
    <w:p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6F9F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9F"/>
    <w:rPr>
      <w:rFonts w:ascii="Times New Roman" w:hAnsi="Times New Roman" w:cs="Times New Roman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6F9F"/>
    <w:rPr>
      <w:rFonts w:ascii="Times New Roman" w:hAnsi="Times New Roman" w:cs="Times New Roman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6F9F"/>
    <w:rPr>
      <w:rFonts w:ascii="Times New Roman" w:hAnsi="Times New Roman" w:cs="Times New Roman"/>
      <w:u w:val="single"/>
    </w:rPr>
  </w:style>
  <w:style w:type="paragraph" w:styleId="Title">
    <w:name w:val="Title"/>
    <w:basedOn w:val="Heading3"/>
    <w:next w:val="Normal"/>
    <w:link w:val="TitleChar"/>
    <w:uiPriority w:val="10"/>
    <w:qFormat/>
    <w:rsid w:val="00BD6F9F"/>
    <w:pPr>
      <w:jc w:val="center"/>
    </w:pPr>
    <w:rPr>
      <w:b/>
      <w:sz w:val="28"/>
      <w:szCs w:val="28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00BD6F9F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71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D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9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F9F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D6F9F"/>
    <w:p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6F9F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9F"/>
    <w:rPr>
      <w:rFonts w:ascii="Times New Roman" w:hAnsi="Times New Roman" w:cs="Times New Roman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6F9F"/>
    <w:rPr>
      <w:rFonts w:ascii="Times New Roman" w:hAnsi="Times New Roman" w:cs="Times New Roman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6F9F"/>
    <w:rPr>
      <w:rFonts w:ascii="Times New Roman" w:hAnsi="Times New Roman" w:cs="Times New Roman"/>
      <w:u w:val="single"/>
    </w:rPr>
  </w:style>
  <w:style w:type="paragraph" w:styleId="Title">
    <w:name w:val="Title"/>
    <w:basedOn w:val="Heading3"/>
    <w:next w:val="Normal"/>
    <w:link w:val="TitleChar"/>
    <w:uiPriority w:val="10"/>
    <w:qFormat/>
    <w:rsid w:val="00BD6F9F"/>
    <w:pPr>
      <w:jc w:val="center"/>
    </w:pPr>
    <w:rPr>
      <w:b/>
      <w:sz w:val="28"/>
      <w:szCs w:val="28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00BD6F9F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71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D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plusplus.com/" TargetMode="External"/><Relationship Id="rId12" Type="http://schemas.openxmlformats.org/officeDocument/2006/relationships/hyperlink" Target="http://docs.oracle.com/javase/8/docs/api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emc.uwaterloo.ca/contests/computing.html" TargetMode="External"/><Relationship Id="rId7" Type="http://schemas.openxmlformats.org/officeDocument/2006/relationships/hyperlink" Target="http://www.cemc.uwaterloo.ca/contests/computing/computing-grader.html" TargetMode="External"/><Relationship Id="rId8" Type="http://schemas.openxmlformats.org/officeDocument/2006/relationships/hyperlink" Target="http://tinyurl.com/gfsscs" TargetMode="External"/><Relationship Id="rId9" Type="http://schemas.openxmlformats.org/officeDocument/2006/relationships/hyperlink" Target="http://wcipeg.com/" TargetMode="External"/><Relationship Id="rId10" Type="http://schemas.openxmlformats.org/officeDocument/2006/relationships/hyperlink" Target="https://www.python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uno:Library:Application%20Support:Microsoft:Office:User%20Templates:My%20Templates: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60</TotalTime>
  <Pages>1</Pages>
  <Words>395</Words>
  <Characters>2253</Characters>
  <Application>Microsoft Macintosh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2015-02-08T00:46:00Z</dcterms:created>
  <dcterms:modified xsi:type="dcterms:W3CDTF">2015-02-09T15:58:00Z</dcterms:modified>
</cp:coreProperties>
</file>