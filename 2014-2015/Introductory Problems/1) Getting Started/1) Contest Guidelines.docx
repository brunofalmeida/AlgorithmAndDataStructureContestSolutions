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B632B" w14:textId="33936606" w:rsidR="00920083" w:rsidRDefault="00671D58" w:rsidP="00363629">
      <w:pPr>
        <w:pStyle w:val="Title"/>
        <w:jc w:val="left"/>
      </w:pPr>
      <w:r>
        <w:t>Contest Guidelines</w:t>
      </w:r>
    </w:p>
    <w:p w14:paraId="7F385809" w14:textId="77777777" w:rsidR="00671D58" w:rsidRDefault="00671D58" w:rsidP="006C60E2"/>
    <w:p w14:paraId="4B54B20B" w14:textId="675AC458" w:rsidR="00671D58" w:rsidRPr="00674292" w:rsidRDefault="00671D58" w:rsidP="00363629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rPr>
          <w:b/>
        </w:rPr>
      </w:pPr>
      <w:r>
        <w:t xml:space="preserve">Only input and output </w:t>
      </w:r>
      <w:r w:rsidRPr="00671D58">
        <w:rPr>
          <w:u w:val="single"/>
        </w:rPr>
        <w:t>exactly what the question says</w:t>
      </w:r>
      <w:r>
        <w:t xml:space="preserve">. When taking input, </w:t>
      </w:r>
      <w:r w:rsidRPr="00230190">
        <w:rPr>
          <w:u w:val="single"/>
        </w:rPr>
        <w:t>never</w:t>
      </w:r>
      <w:r w:rsidR="006567DF">
        <w:t xml:space="preserve"> prompt the user</w:t>
      </w:r>
      <w:r>
        <w:t xml:space="preserve"> </w:t>
      </w:r>
      <w:r w:rsidR="007A7283">
        <w:t>to input data</w:t>
      </w:r>
      <w:r w:rsidR="00FC4E88">
        <w:t>. If you output something like</w:t>
      </w:r>
      <w:r w:rsidR="007A7283">
        <w:t xml:space="preserve"> </w:t>
      </w:r>
      <w:r>
        <w:t>“Enter the number of people</w:t>
      </w:r>
      <w:r w:rsidR="00FC4E88">
        <w:t xml:space="preserve">”, </w:t>
      </w:r>
      <w:r w:rsidR="00C813D2">
        <w:t>it will be considered as</w:t>
      </w:r>
      <w:r w:rsidR="00FC4E88">
        <w:t xml:space="preserve"> your program’s output and judged as incorrect</w:t>
      </w:r>
      <w:r>
        <w:t>. When outputting the result,</w:t>
      </w:r>
      <w:r w:rsidR="00C813D2">
        <w:t xml:space="preserve"> output it in the format specified by the question.</w:t>
      </w:r>
    </w:p>
    <w:p w14:paraId="0B3F2917" w14:textId="1C9665DF" w:rsidR="00674292" w:rsidRPr="00FC4E88" w:rsidRDefault="00674292" w:rsidP="00363629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rPr>
          <w:b/>
        </w:rPr>
      </w:pPr>
      <w:r>
        <w:t xml:space="preserve">Always </w:t>
      </w:r>
      <w:r w:rsidRPr="00890A03">
        <w:rPr>
          <w:u w:val="single"/>
        </w:rPr>
        <w:t>test your program</w:t>
      </w:r>
      <w:r>
        <w:t xml:space="preserve"> with the given example</w:t>
      </w:r>
      <w:r w:rsidR="00890A03">
        <w:t>(s)</w:t>
      </w:r>
      <w:r>
        <w:t xml:space="preserve"> before submitting. </w:t>
      </w:r>
      <w:r w:rsidR="00E674B2">
        <w:t>Your program’s</w:t>
      </w:r>
      <w:r>
        <w:t xml:space="preserve"> input and </w:t>
      </w:r>
      <w:r w:rsidR="00230190">
        <w:t xml:space="preserve">output </w:t>
      </w:r>
      <w:r w:rsidR="00E04D66">
        <w:t>must</w:t>
      </w:r>
      <w:r w:rsidR="00230190">
        <w:t xml:space="preserve"> match</w:t>
      </w:r>
      <w:r w:rsidR="00E674B2">
        <w:t xml:space="preserve"> the examples</w:t>
      </w:r>
      <w:r w:rsidR="00230190">
        <w:t xml:space="preserve"> </w:t>
      </w:r>
      <w:r w:rsidR="00230190" w:rsidRPr="00B85BF6">
        <w:rPr>
          <w:u w:val="single"/>
        </w:rPr>
        <w:t>exactly</w:t>
      </w:r>
      <w:r w:rsidR="007A7283">
        <w:t>, character by character</w:t>
      </w:r>
      <w:r w:rsidR="00230190">
        <w:t>.</w:t>
      </w:r>
      <w:r w:rsidR="004F173D">
        <w:t xml:space="preserve"> </w:t>
      </w:r>
      <w:r w:rsidR="00E674B2">
        <w:t>E</w:t>
      </w:r>
      <w:r w:rsidR="004F173D">
        <w:t>ven i</w:t>
      </w:r>
      <w:r>
        <w:t>f your program w</w:t>
      </w:r>
      <w:r w:rsidR="003B1A41">
        <w:t>orks for the example</w:t>
      </w:r>
      <w:r w:rsidR="00E674B2">
        <w:t>s</w:t>
      </w:r>
      <w:r w:rsidR="003B1A41">
        <w:t>, it might not</w:t>
      </w:r>
      <w:r>
        <w:t xml:space="preserve"> work for the </w:t>
      </w:r>
      <w:r w:rsidR="001D36C8">
        <w:t>real</w:t>
      </w:r>
      <w:r>
        <w:t xml:space="preserve"> test data. </w:t>
      </w:r>
      <w:r w:rsidR="001D36C8">
        <w:t>Consider</w:t>
      </w:r>
      <w:r>
        <w:t xml:space="preserve"> all possible </w:t>
      </w:r>
      <w:r w:rsidR="00230190">
        <w:t>cases.</w:t>
      </w:r>
    </w:p>
    <w:p w14:paraId="111809B6" w14:textId="2F60D7C5" w:rsidR="00674292" w:rsidRPr="000B57CE" w:rsidRDefault="00FC4E88" w:rsidP="00363629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rPr>
          <w:b/>
        </w:rPr>
      </w:pPr>
      <w:r>
        <w:t xml:space="preserve">If you are using </w:t>
      </w:r>
      <w:r w:rsidR="000B57CE">
        <w:t xml:space="preserve">C++ or Java, </w:t>
      </w:r>
      <w:r>
        <w:t>onl</w:t>
      </w:r>
      <w:r w:rsidR="00C813D2">
        <w:t xml:space="preserve">y submit </w:t>
      </w:r>
      <w:r w:rsidR="000B57CE">
        <w:t>the main</w:t>
      </w:r>
      <w:r w:rsidR="00C813D2">
        <w:t xml:space="preserve"> file to the grader.</w:t>
      </w:r>
    </w:p>
    <w:p w14:paraId="29BDA2C7" w14:textId="4BADFE65" w:rsidR="006E38B4" w:rsidRPr="006567DF" w:rsidRDefault="000B57CE" w:rsidP="00363629">
      <w:pPr>
        <w:pStyle w:val="ListParagraph"/>
        <w:numPr>
          <w:ilvl w:val="0"/>
          <w:numId w:val="2"/>
        </w:numPr>
        <w:spacing w:after="120"/>
        <w:ind w:left="357" w:hanging="357"/>
        <w:contextualSpacing w:val="0"/>
      </w:pPr>
      <w:r>
        <w:t xml:space="preserve">If you are using Python, </w:t>
      </w:r>
      <w:r w:rsidR="00674292">
        <w:t xml:space="preserve">always use </w:t>
      </w:r>
      <w:r w:rsidR="00ED3620">
        <w:t xml:space="preserve">int( </w:t>
      </w:r>
      <w:r w:rsidR="00674292">
        <w:t>raw_input()</w:t>
      </w:r>
      <w:r w:rsidR="00ED3620">
        <w:t xml:space="preserve"> )</w:t>
      </w:r>
      <w:r>
        <w:t xml:space="preserve"> </w:t>
      </w:r>
      <w:r w:rsidR="00ED3620">
        <w:t xml:space="preserve">instead of input(), </w:t>
      </w:r>
      <w:r w:rsidR="00363629">
        <w:t>since</w:t>
      </w:r>
      <w:r w:rsidR="00ED3620">
        <w:t xml:space="preserve"> input() </w:t>
      </w:r>
      <w:r w:rsidR="00890A03">
        <w:t>does</w:t>
      </w:r>
      <w:r w:rsidR="00674292">
        <w:t>n</w:t>
      </w:r>
      <w:r w:rsidR="00E04D66">
        <w:t>’</w:t>
      </w:r>
      <w:r w:rsidR="00230190">
        <w:t xml:space="preserve">t always work </w:t>
      </w:r>
      <w:r w:rsidR="005D06AF">
        <w:t xml:space="preserve">with online graders </w:t>
      </w:r>
      <w:r w:rsidR="00674292">
        <w:t xml:space="preserve">and </w:t>
      </w:r>
      <w:r w:rsidR="00E66040">
        <w:t>may</w:t>
      </w:r>
      <w:r w:rsidR="00674292">
        <w:t xml:space="preserve"> crash your program.</w:t>
      </w:r>
      <w:bookmarkStart w:id="0" w:name="_GoBack"/>
      <w:bookmarkEnd w:id="0"/>
    </w:p>
    <w:sectPr w:rsidR="006E38B4" w:rsidRPr="006567DF" w:rsidSect="00BD6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259"/>
    <w:multiLevelType w:val="hybridMultilevel"/>
    <w:tmpl w:val="BEB4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4A3A"/>
    <w:multiLevelType w:val="hybridMultilevel"/>
    <w:tmpl w:val="9E1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58"/>
    <w:rsid w:val="000308BF"/>
    <w:rsid w:val="00041436"/>
    <w:rsid w:val="00091869"/>
    <w:rsid w:val="000B57CE"/>
    <w:rsid w:val="00100F30"/>
    <w:rsid w:val="001D36C8"/>
    <w:rsid w:val="00230190"/>
    <w:rsid w:val="00363629"/>
    <w:rsid w:val="00381FF5"/>
    <w:rsid w:val="003B1A41"/>
    <w:rsid w:val="004F173D"/>
    <w:rsid w:val="00515407"/>
    <w:rsid w:val="005D06AF"/>
    <w:rsid w:val="006567DF"/>
    <w:rsid w:val="00671D58"/>
    <w:rsid w:val="00674292"/>
    <w:rsid w:val="006B77D4"/>
    <w:rsid w:val="006C60E2"/>
    <w:rsid w:val="006E38B4"/>
    <w:rsid w:val="007A7283"/>
    <w:rsid w:val="00862DEE"/>
    <w:rsid w:val="00890A03"/>
    <w:rsid w:val="00920083"/>
    <w:rsid w:val="00A551DB"/>
    <w:rsid w:val="00B85BF6"/>
    <w:rsid w:val="00BA2EBB"/>
    <w:rsid w:val="00BD6F9F"/>
    <w:rsid w:val="00C3379A"/>
    <w:rsid w:val="00C80414"/>
    <w:rsid w:val="00C813D2"/>
    <w:rsid w:val="00D3518F"/>
    <w:rsid w:val="00E04D66"/>
    <w:rsid w:val="00E2407B"/>
    <w:rsid w:val="00E554E3"/>
    <w:rsid w:val="00E66040"/>
    <w:rsid w:val="00E674B2"/>
    <w:rsid w:val="00ED3620"/>
    <w:rsid w:val="00F541A0"/>
    <w:rsid w:val="00FC4E88"/>
    <w:rsid w:val="00F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AE4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9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F9F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D6F9F"/>
    <w:p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6F9F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9F"/>
    <w:rPr>
      <w:rFonts w:ascii="Times New Roman" w:hAnsi="Times New Roman" w:cs="Times New Roman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F9F"/>
    <w:rPr>
      <w:rFonts w:ascii="Times New Roman" w:hAnsi="Times New Roman" w:cs="Times New Roman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F9F"/>
    <w:rPr>
      <w:rFonts w:ascii="Times New Roman" w:hAnsi="Times New Roman" w:cs="Times New Roman"/>
      <w:u w:val="single"/>
    </w:rPr>
  </w:style>
  <w:style w:type="paragraph" w:styleId="Title">
    <w:name w:val="Title"/>
    <w:basedOn w:val="Heading3"/>
    <w:next w:val="Normal"/>
    <w:link w:val="TitleChar"/>
    <w:uiPriority w:val="10"/>
    <w:qFormat/>
    <w:rsid w:val="00BD6F9F"/>
    <w:pPr>
      <w:jc w:val="center"/>
    </w:pPr>
    <w:rPr>
      <w:b/>
      <w:sz w:val="28"/>
      <w:szCs w:val="28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0BD6F9F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uno:Library:Application%20Support:Microsoft:Office:User%20Templates:My%20Templates: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HD:Users:Bruno:Library:Application Support:Microsoft:Office:User Templates:My Templates:Blank.dotx</Template>
  <TotalTime>85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Microsoft Office User</cp:lastModifiedBy>
  <cp:revision>23</cp:revision>
  <dcterms:created xsi:type="dcterms:W3CDTF">2014-11-23T22:52:00Z</dcterms:created>
  <dcterms:modified xsi:type="dcterms:W3CDTF">2015-03-14T22:32:00Z</dcterms:modified>
</cp:coreProperties>
</file>